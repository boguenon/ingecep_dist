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B24" w:rsidRPr="00C24B24" w:rsidRDefault="00C24B24" w:rsidP="00C24B24">
      <w:pPr>
        <w:jc w:val="center"/>
        <w:rPr>
          <w:sz w:val="40"/>
          <w:szCs w:val="40"/>
        </w:rPr>
      </w:pPr>
      <w:bookmarkStart w:id="0" w:name="_GoBack"/>
      <w:bookmarkEnd w:id="0"/>
      <w:r w:rsidRPr="00C24B24">
        <w:rPr>
          <w:rFonts w:hint="eastAsia"/>
          <w:sz w:val="40"/>
          <w:szCs w:val="40"/>
          <w:lang w:eastAsia="ko-KR"/>
        </w:rPr>
        <w:t>출력</w:t>
      </w:r>
      <w:r w:rsidRPr="00C24B24">
        <w:rPr>
          <w:rFonts w:hint="eastAsia"/>
          <w:sz w:val="40"/>
          <w:szCs w:val="40"/>
          <w:lang w:eastAsia="ko-KR"/>
        </w:rPr>
        <w:t xml:space="preserve"> </w:t>
      </w:r>
      <w:r w:rsidRPr="00C24B24">
        <w:rPr>
          <w:rFonts w:hint="eastAsia"/>
          <w:sz w:val="40"/>
          <w:szCs w:val="40"/>
          <w:lang w:eastAsia="ko-KR"/>
        </w:rPr>
        <w:t>문서</w:t>
      </w:r>
      <w:r w:rsidRPr="00C24B24">
        <w:rPr>
          <w:rFonts w:hint="eastAsia"/>
          <w:sz w:val="40"/>
          <w:szCs w:val="40"/>
          <w:lang w:eastAsia="ko-KR"/>
        </w:rPr>
        <w:t xml:space="preserve"> </w:t>
      </w:r>
      <w:r w:rsidRPr="00C24B24">
        <w:rPr>
          <w:rFonts w:hint="eastAsia"/>
          <w:sz w:val="40"/>
          <w:szCs w:val="40"/>
          <w:lang w:eastAsia="ko-KR"/>
        </w:rPr>
        <w:t>테스트</w:t>
      </w:r>
    </w:p>
    <w:p w:rsidR="00F030AA" w:rsidRDefault="00F030AA">
      <w:pPr>
        <w:rPr>
          <w:lang w:eastAsia="ko-KR"/>
        </w:rPr>
      </w:pPr>
    </w:p>
    <w:p w:rsidR="00C24B24" w:rsidRDefault="00C24B24" w:rsidP="00C24B24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C24B24" w:rsidRDefault="00C24B24">
      <w:pPr>
        <w:rPr>
          <w:lang w:eastAsia="ko-KR"/>
        </w:rPr>
      </w:pPr>
    </w:p>
    <w:p w:rsidR="00C24B24" w:rsidRDefault="00C24B24">
      <w:pPr>
        <w:rPr>
          <w:lang w:eastAsia="ko-KR"/>
        </w:rPr>
      </w:pPr>
    </w:p>
    <w:p w:rsidR="00C24B24" w:rsidRDefault="00C24B24">
      <w:pPr>
        <w:rPr>
          <w:lang w:eastAsia="ko-KR"/>
        </w:rPr>
      </w:pPr>
    </w:p>
    <w:p w:rsidR="00C24B24" w:rsidRDefault="00C24B24" w:rsidP="00C24B24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컬럼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C24B24" w:rsidRDefault="00C24B24">
      <w:pPr>
        <w:rPr>
          <w:lang w:eastAsia="ko-KR"/>
        </w:rPr>
      </w:pPr>
    </w:p>
    <w:sectPr w:rsidR="00C24B24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CC0" w:rsidRDefault="00904CC0" w:rsidP="00B91A10">
      <w:pPr>
        <w:spacing w:after="0" w:line="240" w:lineRule="auto"/>
      </w:pPr>
      <w:r>
        <w:separator/>
      </w:r>
    </w:p>
  </w:endnote>
  <w:endnote w:type="continuationSeparator" w:id="0">
    <w:p w:rsidR="00904CC0" w:rsidRDefault="00904CC0" w:rsidP="00B9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CC0" w:rsidRDefault="00904CC0" w:rsidP="00B91A10">
      <w:pPr>
        <w:spacing w:after="0" w:line="240" w:lineRule="auto"/>
      </w:pPr>
      <w:r>
        <w:separator/>
      </w:r>
    </w:p>
  </w:footnote>
  <w:footnote w:type="continuationSeparator" w:id="0">
    <w:p w:rsidR="00904CC0" w:rsidRDefault="00904CC0" w:rsidP="00B9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6051E"/>
    <w:multiLevelType w:val="hybridMultilevel"/>
    <w:tmpl w:val="0D503416"/>
    <w:lvl w:ilvl="0" w:tplc="083EAF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24B24"/>
    <w:rsid w:val="00012891"/>
    <w:rsid w:val="00052585"/>
    <w:rsid w:val="00056755"/>
    <w:rsid w:val="000634B3"/>
    <w:rsid w:val="00120253"/>
    <w:rsid w:val="00177020"/>
    <w:rsid w:val="001D070A"/>
    <w:rsid w:val="00224DD9"/>
    <w:rsid w:val="00231C67"/>
    <w:rsid w:val="00263AE5"/>
    <w:rsid w:val="00274459"/>
    <w:rsid w:val="00277779"/>
    <w:rsid w:val="00281198"/>
    <w:rsid w:val="00293644"/>
    <w:rsid w:val="002A5C89"/>
    <w:rsid w:val="002C0866"/>
    <w:rsid w:val="002E3C40"/>
    <w:rsid w:val="003267B6"/>
    <w:rsid w:val="003C4E0E"/>
    <w:rsid w:val="00402B2F"/>
    <w:rsid w:val="00455D90"/>
    <w:rsid w:val="00497F09"/>
    <w:rsid w:val="004A3C6B"/>
    <w:rsid w:val="004B691E"/>
    <w:rsid w:val="00501179"/>
    <w:rsid w:val="0053087E"/>
    <w:rsid w:val="005378D4"/>
    <w:rsid w:val="00573F25"/>
    <w:rsid w:val="005767DD"/>
    <w:rsid w:val="005800B9"/>
    <w:rsid w:val="005F0B4B"/>
    <w:rsid w:val="005F6BB4"/>
    <w:rsid w:val="0061668E"/>
    <w:rsid w:val="00617954"/>
    <w:rsid w:val="00620103"/>
    <w:rsid w:val="00621C6E"/>
    <w:rsid w:val="00664C84"/>
    <w:rsid w:val="00690DC8"/>
    <w:rsid w:val="006A6533"/>
    <w:rsid w:val="0071076B"/>
    <w:rsid w:val="00730B2D"/>
    <w:rsid w:val="00735C7A"/>
    <w:rsid w:val="0075112E"/>
    <w:rsid w:val="007A2351"/>
    <w:rsid w:val="00806C7D"/>
    <w:rsid w:val="00810DE2"/>
    <w:rsid w:val="00831C66"/>
    <w:rsid w:val="0083319A"/>
    <w:rsid w:val="00860146"/>
    <w:rsid w:val="00886D70"/>
    <w:rsid w:val="008A4C02"/>
    <w:rsid w:val="008C0DDA"/>
    <w:rsid w:val="008D2E63"/>
    <w:rsid w:val="009023DA"/>
    <w:rsid w:val="00904CC0"/>
    <w:rsid w:val="00964081"/>
    <w:rsid w:val="00967449"/>
    <w:rsid w:val="009B6099"/>
    <w:rsid w:val="009C07A2"/>
    <w:rsid w:val="009C14C3"/>
    <w:rsid w:val="00A92532"/>
    <w:rsid w:val="00AD70C2"/>
    <w:rsid w:val="00B54B0C"/>
    <w:rsid w:val="00B91A10"/>
    <w:rsid w:val="00BE53FB"/>
    <w:rsid w:val="00BF6862"/>
    <w:rsid w:val="00C24B24"/>
    <w:rsid w:val="00CC7EF0"/>
    <w:rsid w:val="00D0361E"/>
    <w:rsid w:val="00D200C7"/>
    <w:rsid w:val="00D72629"/>
    <w:rsid w:val="00D84F17"/>
    <w:rsid w:val="00D87B94"/>
    <w:rsid w:val="00D90CF0"/>
    <w:rsid w:val="00DA144E"/>
    <w:rsid w:val="00DB32F1"/>
    <w:rsid w:val="00E03FC8"/>
    <w:rsid w:val="00E11229"/>
    <w:rsid w:val="00E219CB"/>
    <w:rsid w:val="00E2322C"/>
    <w:rsid w:val="00E63737"/>
    <w:rsid w:val="00ED75C1"/>
    <w:rsid w:val="00F00B57"/>
    <w:rsid w:val="00F030AA"/>
    <w:rsid w:val="00FD0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4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24B24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B91A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B91A10"/>
  </w:style>
  <w:style w:type="paragraph" w:styleId="a6">
    <w:name w:val="footer"/>
    <w:basedOn w:val="a"/>
    <w:link w:val="Char0"/>
    <w:uiPriority w:val="99"/>
    <w:semiHidden/>
    <w:unhideWhenUsed/>
    <w:rsid w:val="00B91A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B91A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ngecep\template\TemplateBuilder-tes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TemplateBuilder-test.dotm</Template>
  <TotalTime>12</TotalTime>
  <Pages>1</Pages>
  <Words>4</Words>
  <Characters>26</Characters>
  <Application>Microsoft Office Word</Application>
  <DocSecurity>0</DocSecurity>
  <Lines>1</Lines>
  <Paragraphs>1</Paragraphs>
  <ScaleCrop>false</ScaleCrop>
  <Company>sodifrance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freeseamew</dc:creator>
  <cp:lastModifiedBy>freeseamew</cp:lastModifiedBy>
  <cp:revision>7</cp:revision>
  <dcterms:created xsi:type="dcterms:W3CDTF">2016-09-22T05:36:00Z</dcterms:created>
  <dcterms:modified xsi:type="dcterms:W3CDTF">2016-09-23T00:16:00Z</dcterms:modified>
</cp:coreProperties>
</file>